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BC628" w14:textId="77777777" w:rsidR="00771F16" w:rsidRDefault="006A2F19">
      <w:pPr>
        <w:pStyle w:val="Title"/>
      </w:pPr>
      <w:r>
        <w:t>Report</w:t>
      </w:r>
    </w:p>
    <w:p w14:paraId="028DC10E" w14:textId="77777777" w:rsidR="00771F16" w:rsidRPr="001D7B9F" w:rsidRDefault="006A2F19" w:rsidP="001D7B9F">
      <w:pPr>
        <w:pStyle w:val="Heading1"/>
      </w:pPr>
      <w:r w:rsidRPr="001D7B9F">
        <w:t>ArangoDB</w:t>
      </w:r>
    </w:p>
    <w:p w14:paraId="1333E55E" w14:textId="77777777" w:rsidR="006A2F19" w:rsidRPr="006A2F19" w:rsidRDefault="006A2F19" w:rsidP="006A2F19">
      <w:pPr>
        <w:pStyle w:val="NormalWeb"/>
      </w:pPr>
      <w:r w:rsidRPr="006A2F19">
        <w:t>ArangoDB is a NoSQL database. It was created in 2011, when many NoSQL database were already around, with the goal of being a comprehensive database solution that could cover a variety of use cases.</w:t>
      </w:r>
    </w:p>
    <w:p w14:paraId="48F3123B" w14:textId="77777777" w:rsidR="006A2F19" w:rsidRDefault="006A2F19" w:rsidP="006A2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GoBack"/>
      <w:r w:rsidRPr="006A2F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At its core ArangoDB is a </w:t>
      </w:r>
      <w:hyperlink r:id="rId7" w:history="1">
        <w:r w:rsidRPr="006A2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</w:rPr>
          <w:t>document store</w:t>
        </w:r>
      </w:hyperlink>
      <w:r w:rsidRPr="006A2F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but that is only the beginning. You can query data </w:t>
      </w:r>
      <w:bookmarkEnd w:id="0"/>
      <w:r w:rsidRPr="006A2F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with a full-fledged query language (named AQL), make </w:t>
      </w:r>
      <w:hyperlink r:id="rId8" w:history="1">
        <w:r w:rsidRPr="006A2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</w:rPr>
          <w:t>ACID compliant</w:t>
        </w:r>
      </w:hyperlink>
      <w:r w:rsidRPr="006A2F1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transactions, add custom HTTP endpoints in the form of JavaScript applications with its </w:t>
      </w:r>
      <w:hyperlink r:id="rId9" w:history="1">
        <w:r w:rsidRPr="006A2F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</w:rPr>
          <w:t>embedded V8</w:t>
        </w:r>
      </w:hyperlink>
      <w:r w:rsidRPr="006A2F19">
        <w:rPr>
          <w:rFonts w:ascii="Times New Roman" w:eastAsia="Times New Roman" w:hAnsi="Times New Roman" w:cs="Times New Roman"/>
          <w:sz w:val="24"/>
          <w:szCs w:val="24"/>
          <w:lang w:eastAsia="en-US"/>
        </w:rPr>
        <w:t>, and more.</w:t>
      </w:r>
    </w:p>
    <w:p w14:paraId="300F2C10" w14:textId="77777777" w:rsidR="006A2F19" w:rsidRDefault="006A2F19" w:rsidP="006A2F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A2F19">
        <w:rPr>
          <w:rFonts w:ascii="Times New Roman" w:eastAsia="Times New Roman" w:hAnsi="Times New Roman" w:cs="Times New Roman"/>
          <w:sz w:val="24"/>
          <w:szCs w:val="24"/>
          <w:lang w:eastAsia="en-US"/>
        </w:rPr>
        <w:t>Install ArangoDB on Ubuntu 14.04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 </w:t>
      </w:r>
      <w:r w:rsidRPr="006A2F1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Completed</w:t>
      </w:r>
    </w:p>
    <w:p w14:paraId="511A385B" w14:textId="77777777" w:rsidR="006A2F19" w:rsidRPr="006A2F19" w:rsidRDefault="006A2F19" w:rsidP="006A2F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A2F19">
        <w:rPr>
          <w:rFonts w:ascii="Times New Roman" w:eastAsia="Times New Roman" w:hAnsi="Times New Roman" w:cs="Times New Roman"/>
          <w:sz w:val="24"/>
          <w:szCs w:val="24"/>
          <w:lang w:eastAsia="en-US"/>
        </w:rPr>
        <w:t>Configure ArangoDB for basic usage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</w:t>
      </w:r>
      <w:r w:rsidRPr="006A2F1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Completed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75F0CD07" w14:textId="77777777" w:rsidR="006A2F19" w:rsidRDefault="006A2F19" w:rsidP="006A2F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A2F19">
        <w:rPr>
          <w:rFonts w:ascii="Times New Roman" w:eastAsia="Times New Roman" w:hAnsi="Times New Roman" w:cs="Times New Roman"/>
          <w:sz w:val="24"/>
          <w:szCs w:val="24"/>
          <w:lang w:eastAsia="en-US"/>
        </w:rPr>
        <w:t>Insert, modify, and query for data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 </w:t>
      </w:r>
      <w:r w:rsidRPr="006A2F1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Progress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31F67ACF" w14:textId="77777777" w:rsidR="001D7B9F" w:rsidRDefault="001D7B9F" w:rsidP="001D7B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7D21504" w14:textId="77777777" w:rsidR="001D7B9F" w:rsidRDefault="001D7B9F" w:rsidP="001D7B9F">
      <w:pPr>
        <w:pStyle w:val="Heading1"/>
      </w:pPr>
      <w:r w:rsidRPr="001D7B9F">
        <w:t xml:space="preserve">Attached Document shows </w:t>
      </w:r>
      <w:r w:rsidRPr="001D7B9F">
        <w:t>How To Install and Use ArangoDB on Ubuntu 14.04</w:t>
      </w:r>
    </w:p>
    <w:p w14:paraId="317D0EAC" w14:textId="77777777" w:rsidR="001D7B9F" w:rsidRPr="001D7B9F" w:rsidRDefault="001D7B9F" w:rsidP="001D7B9F">
      <w:pPr>
        <w:rPr>
          <w:lang w:eastAsia="en-US"/>
        </w:rPr>
      </w:pPr>
    </w:p>
    <w:p w14:paraId="25A8BC9F" w14:textId="77777777" w:rsidR="001D7B9F" w:rsidRPr="001D7B9F" w:rsidRDefault="001D7B9F" w:rsidP="001D7B9F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1D7B9F">
        <w:rPr>
          <w:rFonts w:ascii="Times New Roman" w:hAnsi="Times New Roman" w:cs="Times New Roman"/>
          <w:b w:val="0"/>
          <w:sz w:val="24"/>
          <w:szCs w:val="24"/>
        </w:rPr>
        <w:t>Step 1 — Installing ArangoDB</w:t>
      </w:r>
    </w:p>
    <w:p w14:paraId="5558D4F6" w14:textId="77777777" w:rsidR="001D7B9F" w:rsidRPr="001D7B9F" w:rsidRDefault="001D7B9F" w:rsidP="001D7B9F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1D7B9F">
        <w:rPr>
          <w:rFonts w:ascii="Times New Roman" w:hAnsi="Times New Roman" w:cs="Times New Roman"/>
          <w:b w:val="0"/>
          <w:sz w:val="24"/>
          <w:szCs w:val="24"/>
        </w:rPr>
        <w:t>Step 2 — Accessing the Command Line with arangosh</w:t>
      </w:r>
    </w:p>
    <w:p w14:paraId="4BEEB9DB" w14:textId="77777777" w:rsidR="001D7B9F" w:rsidRPr="001D7B9F" w:rsidRDefault="001D7B9F" w:rsidP="001D7B9F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1D7B9F">
        <w:rPr>
          <w:rFonts w:ascii="Times New Roman" w:hAnsi="Times New Roman" w:cs="Times New Roman"/>
          <w:b w:val="0"/>
          <w:sz w:val="24"/>
          <w:szCs w:val="24"/>
        </w:rPr>
        <w:t>Step 3 — Adding a Database User</w:t>
      </w:r>
    </w:p>
    <w:p w14:paraId="205CF442" w14:textId="77777777" w:rsidR="001D7B9F" w:rsidRPr="001D7B9F" w:rsidRDefault="001D7B9F" w:rsidP="001D7B9F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1D7B9F">
        <w:rPr>
          <w:rFonts w:ascii="Times New Roman" w:hAnsi="Times New Roman" w:cs="Times New Roman"/>
          <w:b w:val="0"/>
          <w:sz w:val="24"/>
          <w:szCs w:val="24"/>
        </w:rPr>
        <w:t>Step 4 — Configuring the Web Interface</w:t>
      </w:r>
    </w:p>
    <w:p w14:paraId="29133875" w14:textId="77777777" w:rsidR="001D7B9F" w:rsidRPr="001D7B9F" w:rsidRDefault="001D7B9F" w:rsidP="001D7B9F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1D7B9F">
        <w:rPr>
          <w:rFonts w:ascii="Times New Roman" w:hAnsi="Times New Roman" w:cs="Times New Roman"/>
          <w:b w:val="0"/>
          <w:sz w:val="24"/>
          <w:szCs w:val="24"/>
        </w:rPr>
        <w:t>Step 5 — Accessing the ArangoDB Web Interface</w:t>
      </w:r>
    </w:p>
    <w:p w14:paraId="6169A7FC" w14:textId="77777777" w:rsidR="001D7B9F" w:rsidRDefault="001D7B9F" w:rsidP="001D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2D5E5354" w14:textId="77777777" w:rsidR="001D7B9F" w:rsidRPr="001D7B9F" w:rsidRDefault="001D7B9F" w:rsidP="001D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US"/>
        </w:rPr>
      </w:pPr>
      <w:r w:rsidRPr="001D7B9F">
        <w:rPr>
          <w:rFonts w:ascii="Courier New" w:eastAsia="Times New Roman" w:hAnsi="Courier New" w:cs="Courier New"/>
          <w:b/>
          <w:sz w:val="20"/>
          <w:szCs w:val="20"/>
          <w:lang w:eastAsia="en-US"/>
        </w:rPr>
        <w:t xml:space="preserve">Here is Link for web interface for </w:t>
      </w:r>
      <w:r w:rsidRPr="001D7B9F">
        <w:rPr>
          <w:b/>
        </w:rPr>
        <w:t>ArangoDB</w:t>
      </w:r>
    </w:p>
    <w:p w14:paraId="16AF7CC2" w14:textId="77777777" w:rsidR="001D7B9F" w:rsidRPr="001D7B9F" w:rsidRDefault="001D7B9F" w:rsidP="001D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1D7B9F">
        <w:rPr>
          <w:rFonts w:ascii="Courier New" w:eastAsia="Times New Roman" w:hAnsi="Courier New" w:cs="Courier New"/>
          <w:sz w:val="20"/>
          <w:szCs w:val="20"/>
          <w:lang w:eastAsia="en-US"/>
        </w:rPr>
        <w:t>http://</w:t>
      </w:r>
      <w:r w:rsidRPr="001D7B9F">
        <w:t xml:space="preserve"> </w:t>
      </w:r>
      <w:r w:rsidRPr="001D7B9F">
        <w:rPr>
          <w:rFonts w:ascii="Courier New" w:eastAsia="Times New Roman" w:hAnsi="Courier New" w:cs="Courier New"/>
          <w:sz w:val="20"/>
          <w:szCs w:val="20"/>
          <w:lang w:eastAsia="en-US"/>
        </w:rPr>
        <w:t>http://67.205.143.154:8529</w:t>
      </w:r>
    </w:p>
    <w:p w14:paraId="6551DDA4" w14:textId="77777777" w:rsidR="006A2F19" w:rsidRPr="006A2F19" w:rsidRDefault="006A2F19" w:rsidP="001D7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0B0BB24" w14:textId="77777777" w:rsidR="006A2F19" w:rsidRPr="006A2F19" w:rsidRDefault="006A2F19" w:rsidP="006A2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7081065" w14:textId="77777777" w:rsidR="000A0F9B" w:rsidRDefault="000A0F9B" w:rsidP="006A2F19"/>
    <w:sectPr w:rsidR="000A0F9B" w:rsidSect="000A0F9B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E5894" w14:textId="77777777" w:rsidR="006A2F19" w:rsidRDefault="006A2F19">
      <w:pPr>
        <w:spacing w:after="0" w:line="240" w:lineRule="auto"/>
      </w:pPr>
      <w:r>
        <w:separator/>
      </w:r>
    </w:p>
  </w:endnote>
  <w:endnote w:type="continuationSeparator" w:id="0">
    <w:p w14:paraId="788C1796" w14:textId="77777777" w:rsidR="006A2F19" w:rsidRDefault="006A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B2E37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D3D74" w14:textId="77777777" w:rsidR="006A2F19" w:rsidRDefault="006A2F19">
      <w:pPr>
        <w:spacing w:after="0" w:line="240" w:lineRule="auto"/>
      </w:pPr>
      <w:r>
        <w:separator/>
      </w:r>
    </w:p>
  </w:footnote>
  <w:footnote w:type="continuationSeparator" w:id="0">
    <w:p w14:paraId="101ACE2F" w14:textId="77777777" w:rsidR="006A2F19" w:rsidRDefault="006A2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0293D"/>
    <w:multiLevelType w:val="multilevel"/>
    <w:tmpl w:val="6FC4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29056A"/>
    <w:multiLevelType w:val="multilevel"/>
    <w:tmpl w:val="D39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4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19"/>
    <w:rsid w:val="000A0F9B"/>
    <w:rsid w:val="00123E1E"/>
    <w:rsid w:val="0013591F"/>
    <w:rsid w:val="001D7B9F"/>
    <w:rsid w:val="00216BF8"/>
    <w:rsid w:val="0024640E"/>
    <w:rsid w:val="002C19F3"/>
    <w:rsid w:val="002C1B16"/>
    <w:rsid w:val="006A2F19"/>
    <w:rsid w:val="00771F16"/>
    <w:rsid w:val="0078294C"/>
    <w:rsid w:val="008B6008"/>
    <w:rsid w:val="00971DEC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3153D"/>
  <w15:chartTrackingRefBased/>
  <w15:docId w15:val="{754A0B88-951F-47FD-AB48-B87F4AFC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7B9F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9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6A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1D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ocument-oriented_databas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v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na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4528EA546147BC8FD3D010D441A9DA">
    <w:name w:val="4E4528EA546147BC8FD3D010D441A9DA"/>
  </w:style>
  <w:style w:type="paragraph" w:customStyle="1" w:styleId="5E80E162D27447D8A3F98F328E626C15">
    <w:name w:val="5E80E162D27447D8A3F98F328E626C15"/>
  </w:style>
  <w:style w:type="paragraph" w:customStyle="1" w:styleId="50FF69F04CE6478BB12F20010453653D">
    <w:name w:val="50FF69F04CE6478BB12F200104536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</dc:creator>
  <cp:keywords/>
  <dc:description/>
  <cp:lastModifiedBy>Sapna Patil</cp:lastModifiedBy>
  <cp:revision>2</cp:revision>
  <dcterms:created xsi:type="dcterms:W3CDTF">2016-09-28T17:37:00Z</dcterms:created>
  <dcterms:modified xsi:type="dcterms:W3CDTF">2016-09-28T17:37:00Z</dcterms:modified>
</cp:coreProperties>
</file>